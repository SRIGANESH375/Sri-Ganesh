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E8CE" w14:textId="2889B005" w:rsidR="00B46725" w:rsidRDefault="00345A9A" w:rsidP="00345A9A">
      <w:pPr>
        <w:pStyle w:val="Title"/>
      </w:pPr>
      <w:r>
        <w:t xml:space="preserve">CLIMATE </w:t>
      </w:r>
    </w:p>
    <w:p w14:paraId="453267CA" w14:textId="54F142A9" w:rsidR="00345A9A" w:rsidRPr="00345A9A" w:rsidRDefault="00345A9A" w:rsidP="00345A9A">
      <w:pPr>
        <w:pStyle w:val="Title"/>
        <w:rPr>
          <w:color w:val="00B0F0"/>
        </w:rPr>
      </w:pPr>
      <w:r>
        <w:t>CHANGE</w:t>
      </w:r>
    </w:p>
    <w:p w14:paraId="2DC9FC2E" w14:textId="77777777" w:rsidR="00B46725" w:rsidRDefault="00B46725" w:rsidP="00B46725">
      <w:pPr>
        <w:pStyle w:val="ContactHeading"/>
      </w:pPr>
      <w:r>
        <w:t>By</w:t>
      </w:r>
    </w:p>
    <w:p w14:paraId="38DC4648" w14:textId="6E008972" w:rsidR="00B46725" w:rsidRDefault="00345A9A" w:rsidP="00B46725">
      <w:pPr>
        <w:pStyle w:val="ContactInfo"/>
      </w:pPr>
      <w:r>
        <w:t>SRI GANESH.S</w:t>
      </w:r>
    </w:p>
    <w:p w14:paraId="7580FC43" w14:textId="32D8565D" w:rsidR="003C1E78" w:rsidRDefault="00345A9A" w:rsidP="003C1E78">
      <w:pPr>
        <w:pStyle w:val="ContactInfo"/>
      </w:pPr>
      <w:r>
        <w:t>Climate change</w:t>
      </w:r>
    </w:p>
    <w:p w14:paraId="4DEC5A61" w14:textId="77777777" w:rsidR="00345A9A" w:rsidRPr="00345A9A" w:rsidRDefault="00345A9A" w:rsidP="00345A9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lastRenderedPageBreak/>
        <w:t>In common usage, </w:t>
      </w:r>
      <w:r w:rsidRPr="00345A9A">
        <w:rPr>
          <w:rFonts w:ascii="Arial" w:eastAsia="Times New Roman" w:hAnsi="Arial" w:cs="Arial"/>
          <w:b/>
          <w:bCs/>
          <w:color w:val="202122"/>
          <w:sz w:val="21"/>
          <w:szCs w:val="21"/>
          <w:lang w:val="en-IN" w:eastAsia="en-IN"/>
        </w:rPr>
        <w:t>climate change</w:t>
      </w:r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describes </w:t>
      </w:r>
      <w:r w:rsidRPr="00345A9A">
        <w:rPr>
          <w:rFonts w:ascii="Arial" w:eastAsia="Times New Roman" w:hAnsi="Arial" w:cs="Arial"/>
          <w:b/>
          <w:bCs/>
          <w:color w:val="202122"/>
          <w:sz w:val="21"/>
          <w:szCs w:val="21"/>
          <w:lang w:val="en-IN" w:eastAsia="en-IN"/>
        </w:rPr>
        <w:t>global warming</w:t>
      </w:r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—the ongoing increase in global average temperature—and its effects on Earth's </w:t>
      </w:r>
      <w:hyperlink r:id="rId7" w:tooltip="Climate system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climate system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. </w:t>
      </w:r>
      <w:hyperlink r:id="rId8" w:tooltip="Climate variability and chang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Climate change in a broader sense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also includes previous long-term changes to Earth's climate. The </w:t>
      </w:r>
      <w:hyperlink r:id="rId9" w:tooltip="Instrumental temperature record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current rise in global average temperature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is more rapid than previous changes, and is </w:t>
      </w:r>
      <w:hyperlink r:id="rId10" w:tooltip="Scientific consensus on climate chang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primarily caused by humans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burning </w:t>
      </w:r>
      <w:hyperlink r:id="rId11" w:tooltip="Fossil fuel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fossil fuels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.</w:t>
      </w:r>
      <w:hyperlink r:id="rId12" w:anchor="cite_note-2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[2]</w:t>
        </w:r>
      </w:hyperlink>
      <w:hyperlink r:id="rId13" w:anchor="cite_note-Lynas_2021-3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[3]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Fossil fuel use, </w:t>
      </w:r>
      <w:hyperlink r:id="rId14" w:tooltip="Deforestation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deforestation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 and some </w:t>
      </w:r>
      <w:hyperlink r:id="rId15" w:tooltip="Greenhouse gas emissions from agricultur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agricultural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and </w:t>
      </w:r>
      <w:hyperlink r:id="rId16" w:tooltip="Environmental impact of concret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industrial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practices </w:t>
      </w:r>
      <w:hyperlink r:id="rId17" w:tooltip="Greenhouse gas emissions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increase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</w:t>
      </w:r>
      <w:hyperlink r:id="rId18" w:tooltip="Greenhouse gas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greenhouse gases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 notably </w:t>
      </w:r>
      <w:hyperlink r:id="rId19" w:tooltip="Carbon dioxid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carbon dioxide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and </w:t>
      </w:r>
      <w:hyperlink r:id="rId20" w:tooltip="Methane emissions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methane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.</w:t>
      </w:r>
      <w:hyperlink r:id="rId21" w:anchor="cite_note-auto2-4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[4]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Greenhouse gases </w:t>
      </w:r>
      <w:hyperlink r:id="rId22" w:tooltip="Greenhouse effect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absorb some of the heat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that the Earth radiates after it warms from sunlight. Larger amounts of these gases </w:t>
      </w:r>
      <w:hyperlink r:id="rId23" w:tooltip="Earth's Energy Imbalanc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trap more heat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in Earth's lower atmosphere, causing global warming.</w:t>
      </w:r>
    </w:p>
    <w:p w14:paraId="7F541DD7" w14:textId="77777777" w:rsidR="00345A9A" w:rsidRPr="00345A9A" w:rsidRDefault="00345A9A" w:rsidP="00345A9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Due to climate change, </w:t>
      </w:r>
      <w:hyperlink r:id="rId24" w:tooltip="Desertification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deserts are expanding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 while </w:t>
      </w:r>
      <w:hyperlink r:id="rId25" w:tooltip="Heat wav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heat waves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and </w:t>
      </w:r>
      <w:hyperlink r:id="rId26" w:tooltip="Wildfir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wildfires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are becoming more common.</w:t>
      </w:r>
      <w:hyperlink r:id="rId27" w:anchor="cite_note-5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[5]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</w:t>
      </w:r>
      <w:hyperlink r:id="rId28" w:tooltip="Polar amplification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Increased warming in the Arctic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has contributed to melting </w:t>
      </w:r>
      <w:hyperlink r:id="rId29" w:tooltip="Permafrost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permafrost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 </w:t>
      </w:r>
      <w:hyperlink r:id="rId30" w:tooltip="Retreat of glaciers since 1850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glacial retreat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and sea ice loss.</w:t>
      </w:r>
      <w:hyperlink r:id="rId31" w:anchor="cite_note-6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[6]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Higher temperatures are also causing </w:t>
      </w:r>
      <w:hyperlink r:id="rId32" w:tooltip="Tropical cyclones and climate chang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more intense storms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 droughts, and other </w:t>
      </w:r>
      <w:hyperlink r:id="rId33" w:tooltip="Extreme weather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weather extremes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.</w:t>
      </w:r>
      <w:hyperlink r:id="rId34" w:anchor="cite_note-7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[7]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Rapid environmental change in </w:t>
      </w:r>
      <w:hyperlink r:id="rId35" w:tooltip="Montane ecosystems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mountains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 </w:t>
      </w:r>
      <w:hyperlink r:id="rId36" w:tooltip="Coral reef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coral reefs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 and </w:t>
      </w:r>
      <w:hyperlink r:id="rId37" w:tooltip="Climate change in the Arctic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the Arctic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is forcing many species to relocate or </w:t>
      </w:r>
      <w:hyperlink r:id="rId38" w:tooltip="Extinction risk from climate chang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become extinct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.</w:t>
      </w:r>
      <w:hyperlink r:id="rId39" w:anchor="cite_note-8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[8]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Even if efforts to minimise future warming are successful, some </w:t>
      </w:r>
      <w:hyperlink r:id="rId40" w:tooltip="Effects of climate chang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effects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will continue for centuries. These include </w:t>
      </w:r>
      <w:hyperlink r:id="rId41" w:anchor="Increasing_temperature_due_to_climate_change" w:tooltip="Ocean temperatur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ocean heating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 </w:t>
      </w:r>
      <w:hyperlink r:id="rId42" w:tooltip="Ocean acidification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ocean acidification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and </w:t>
      </w:r>
      <w:hyperlink r:id="rId43" w:tooltip="Sea level ris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sea level rise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.</w:t>
      </w:r>
      <w:hyperlink r:id="rId44" w:anchor="cite_note-9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[9]</w:t>
        </w:r>
      </w:hyperlink>
    </w:p>
    <w:p w14:paraId="5909C2CE" w14:textId="77777777" w:rsidR="00345A9A" w:rsidRPr="00345A9A" w:rsidRDefault="00345A9A" w:rsidP="00345A9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Climate change </w:t>
      </w:r>
      <w:hyperlink r:id="rId45" w:tooltip="Effects of climate change on human health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threatens people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with </w:t>
      </w:r>
      <w:hyperlink r:id="rId46" w:tooltip="Effects of climate change on agricultur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food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and </w:t>
      </w:r>
      <w:hyperlink r:id="rId47" w:anchor="Climate_change" w:tooltip="Water scarcity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water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scarcity, increased flooding, extreme heat, more disease, and </w:t>
      </w:r>
      <w:hyperlink r:id="rId48" w:tooltip="Economic impacts of climate chang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economic loss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. </w:t>
      </w:r>
      <w:hyperlink r:id="rId49" w:tooltip="Environmental migrant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Human migration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and conflict can also be a result.</w:t>
      </w:r>
      <w:hyperlink r:id="rId50" w:anchor="cite_note-auto3-10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[10]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The </w:t>
      </w:r>
      <w:hyperlink r:id="rId51" w:tooltip="World Health Organization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World Health Organization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(WHO) calls climate change the greatest threat to global health in the 21st century.</w:t>
      </w:r>
      <w:hyperlink r:id="rId52" w:anchor="cite_note-11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[11]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Communities may </w:t>
      </w:r>
      <w:hyperlink r:id="rId53" w:tooltip="Climate change adaptation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adapt to climate change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through efforts like </w:t>
      </w:r>
      <w:hyperlink r:id="rId54" w:tooltip="Coastal protection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coastline protection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or expanding access to </w:t>
      </w:r>
      <w:hyperlink r:id="rId55" w:tooltip="Air conditioning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air conditioning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 but some impacts are unavoidable. Poorer countries are responsible for </w:t>
      </w:r>
      <w:hyperlink r:id="rId56" w:tooltip="Climate justice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a small share of global emissions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 yet they have the least ability to adapt and are most </w:t>
      </w:r>
      <w:hyperlink r:id="rId57" w:tooltip="Climate change vulnerability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vulnerable to climate change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.</w:t>
      </w:r>
    </w:p>
    <w:p w14:paraId="668342DC" w14:textId="77777777" w:rsidR="00345A9A" w:rsidRPr="00345A9A" w:rsidRDefault="00345A9A" w:rsidP="00345A9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Many climate change impacts are already felt at the current 1.2 °C (2.2 °F) level of warming. Additional warming will increase these impacts and may trigger </w:t>
      </w:r>
      <w:hyperlink r:id="rId58" w:tooltip="Tipping points in the climate system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tipping points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 such as the melting of the </w:t>
      </w:r>
      <w:hyperlink r:id="rId59" w:tooltip="Greenland ice sheet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Greenland ice sheet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.</w:t>
      </w:r>
      <w:hyperlink r:id="rId60" w:anchor="cite_note-12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[12]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Under the 2015 </w:t>
      </w:r>
      <w:hyperlink r:id="rId61" w:tooltip="Paris Agreement" w:history="1">
        <w:r w:rsidRPr="00345A9A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-IN" w:eastAsia="en-IN"/>
          </w:rPr>
          <w:t>Paris Agreement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, nations collectively agreed to keep warming "well under 2 °C". However, with pledges made under the Agreement, global warming would still reach about 2.7 °C (4.9 °F) by the end of the century.</w:t>
      </w:r>
      <w:hyperlink r:id="rId62" w:anchor="cite_note-UNEP2021-13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[13]</w:t>
        </w:r>
      </w:hyperlink>
      <w:r w:rsidRPr="00345A9A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 Limiting warming to 1.5 °C will require halving emissions by 2030 and achieving net-zero emissions by 2050.</w:t>
      </w:r>
      <w:hyperlink r:id="rId63" w:anchor="cite_note-14" w:history="1">
        <w:r w:rsidRPr="00345A9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IN" w:eastAsia="en-IN"/>
          </w:rPr>
          <w:t>[14]</w:t>
        </w:r>
      </w:hyperlink>
    </w:p>
    <w:p w14:paraId="54A8CC96" w14:textId="395DC248" w:rsidR="00345A9A" w:rsidRPr="00345A9A" w:rsidRDefault="00345A9A" w:rsidP="00345A9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-IN" w:eastAsia="en-IN"/>
        </w:rPr>
      </w:pPr>
      <w:r w:rsidRPr="00345A9A">
        <w:rPr>
          <w:rFonts w:ascii="Arial" w:eastAsia="Times New Roman" w:hAnsi="Arial" w:cs="Arial"/>
          <w:noProof/>
          <w:color w:val="0645AD"/>
          <w:sz w:val="20"/>
          <w:szCs w:val="20"/>
          <w:lang w:val="en-IN" w:eastAsia="en-IN"/>
        </w:rPr>
        <w:drawing>
          <wp:inline distT="0" distB="0" distL="0" distR="0" wp14:anchorId="14D82F18" wp14:editId="5DD7C2EC">
            <wp:extent cx="2842260" cy="1447800"/>
            <wp:effectExtent l="0" t="0" r="0" b="0"/>
            <wp:docPr id="3" name="Picture 3" descr="Bobcat Fire in Monrovia, CA, September 10, 2020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bcat Fire in Monrovia, CA, September 10, 2020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6816" w14:textId="4A6532AA" w:rsidR="00345A9A" w:rsidRPr="00345A9A" w:rsidRDefault="00345A9A" w:rsidP="00345A9A">
      <w:pPr>
        <w:shd w:val="clear" w:color="auto" w:fill="FFFFFF"/>
        <w:spacing w:before="15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-IN" w:eastAsia="en-IN"/>
        </w:rPr>
      </w:pPr>
    </w:p>
    <w:p w14:paraId="7F4F0CC6" w14:textId="01D7AF1A" w:rsidR="00345A9A" w:rsidRPr="00345A9A" w:rsidRDefault="00345A9A" w:rsidP="00345A9A">
      <w:pPr>
        <w:shd w:val="clear" w:color="auto" w:fill="FFFFFF"/>
        <w:spacing w:before="15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-IN" w:eastAsia="en-IN"/>
        </w:rPr>
      </w:pPr>
    </w:p>
    <w:p w14:paraId="227A5E68" w14:textId="3075F891" w:rsidR="009B0674" w:rsidRDefault="009B0674"/>
    <w:sectPr w:rsidR="009B0674" w:rsidSect="009B0674">
      <w:footerReference w:type="default" r:id="rId66"/>
      <w:headerReference w:type="first" r:id="rId67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BD2EF" w14:textId="77777777" w:rsidR="00F16B79" w:rsidRDefault="00F16B79">
      <w:pPr>
        <w:spacing w:line="240" w:lineRule="auto"/>
      </w:pPr>
      <w:r>
        <w:separator/>
      </w:r>
    </w:p>
  </w:endnote>
  <w:endnote w:type="continuationSeparator" w:id="0">
    <w:p w14:paraId="4BB09FA7" w14:textId="77777777" w:rsidR="00F16B79" w:rsidRDefault="00F16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124121"/>
      <w:docPartObj>
        <w:docPartGallery w:val="Page Numbers (Bottom of Page)"/>
        <w:docPartUnique/>
      </w:docPartObj>
    </w:sdtPr>
    <w:sdtContent>
      <w:p w14:paraId="5A1CC15C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C8AB" w14:textId="77777777" w:rsidR="00F16B79" w:rsidRDefault="00F16B79">
      <w:pPr>
        <w:spacing w:line="240" w:lineRule="auto"/>
      </w:pPr>
      <w:r>
        <w:separator/>
      </w:r>
    </w:p>
  </w:footnote>
  <w:footnote w:type="continuationSeparator" w:id="0">
    <w:p w14:paraId="63E40206" w14:textId="77777777" w:rsidR="00F16B79" w:rsidRDefault="00F16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D507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8EBA878" wp14:editId="33AB03B9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57737491">
    <w:abstractNumId w:val="9"/>
  </w:num>
  <w:num w:numId="2" w16cid:durableId="329798068">
    <w:abstractNumId w:val="9"/>
    <w:lvlOverride w:ilvl="0">
      <w:startOverride w:val="1"/>
    </w:lvlOverride>
  </w:num>
  <w:num w:numId="3" w16cid:durableId="1831749735">
    <w:abstractNumId w:val="8"/>
  </w:num>
  <w:num w:numId="4" w16cid:durableId="1926065432">
    <w:abstractNumId w:val="10"/>
  </w:num>
  <w:num w:numId="5" w16cid:durableId="141779306">
    <w:abstractNumId w:val="12"/>
  </w:num>
  <w:num w:numId="6" w16cid:durableId="849756917">
    <w:abstractNumId w:val="13"/>
  </w:num>
  <w:num w:numId="7" w16cid:durableId="1774352388">
    <w:abstractNumId w:val="11"/>
  </w:num>
  <w:num w:numId="8" w16cid:durableId="1650089160">
    <w:abstractNumId w:val="7"/>
  </w:num>
  <w:num w:numId="9" w16cid:durableId="1969162529">
    <w:abstractNumId w:val="6"/>
  </w:num>
  <w:num w:numId="10" w16cid:durableId="1157064603">
    <w:abstractNumId w:val="5"/>
  </w:num>
  <w:num w:numId="11" w16cid:durableId="2112699053">
    <w:abstractNumId w:val="4"/>
  </w:num>
  <w:num w:numId="12" w16cid:durableId="934438055">
    <w:abstractNumId w:val="3"/>
  </w:num>
  <w:num w:numId="13" w16cid:durableId="1969778021">
    <w:abstractNumId w:val="2"/>
  </w:num>
  <w:num w:numId="14" w16cid:durableId="194121010">
    <w:abstractNumId w:val="1"/>
  </w:num>
  <w:num w:numId="15" w16cid:durableId="163644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9A"/>
    <w:rsid w:val="00016917"/>
    <w:rsid w:val="000228C0"/>
    <w:rsid w:val="00122300"/>
    <w:rsid w:val="00164D64"/>
    <w:rsid w:val="001668E8"/>
    <w:rsid w:val="00190922"/>
    <w:rsid w:val="00192BA9"/>
    <w:rsid w:val="001C30B8"/>
    <w:rsid w:val="002D6D73"/>
    <w:rsid w:val="002F1C41"/>
    <w:rsid w:val="0031562C"/>
    <w:rsid w:val="00345A9A"/>
    <w:rsid w:val="003C1E78"/>
    <w:rsid w:val="003D2442"/>
    <w:rsid w:val="003E1CD2"/>
    <w:rsid w:val="00430D21"/>
    <w:rsid w:val="0047082C"/>
    <w:rsid w:val="00492067"/>
    <w:rsid w:val="004E77D6"/>
    <w:rsid w:val="00541D83"/>
    <w:rsid w:val="00566A88"/>
    <w:rsid w:val="005E320D"/>
    <w:rsid w:val="006876AB"/>
    <w:rsid w:val="006C287D"/>
    <w:rsid w:val="006E4ED3"/>
    <w:rsid w:val="00712D08"/>
    <w:rsid w:val="00717041"/>
    <w:rsid w:val="00776ECC"/>
    <w:rsid w:val="007A0A5B"/>
    <w:rsid w:val="007B00EB"/>
    <w:rsid w:val="007B5BFF"/>
    <w:rsid w:val="00882E6A"/>
    <w:rsid w:val="009466EC"/>
    <w:rsid w:val="009B0674"/>
    <w:rsid w:val="00AA480C"/>
    <w:rsid w:val="00B46725"/>
    <w:rsid w:val="00EF74E1"/>
    <w:rsid w:val="00F16B79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D5BA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Quote">
    <w:name w:val="Quote"/>
    <w:basedOn w:val="Normal"/>
    <w:next w:val="Normal"/>
    <w:link w:val="QuoteChar"/>
    <w:uiPriority w:val="2"/>
    <w:qFormat/>
    <w:rsid w:val="00345A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"/>
    <w:rsid w:val="00345A9A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34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8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06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888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3108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  <w:div w:id="21362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5243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  <w:div w:id="1998193524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Wildfire" TargetMode="External"/><Relationship Id="rId21" Type="http://schemas.openxmlformats.org/officeDocument/2006/relationships/hyperlink" Target="https://en.wikipedia.org/wiki/Climate_change" TargetMode="External"/><Relationship Id="rId42" Type="http://schemas.openxmlformats.org/officeDocument/2006/relationships/hyperlink" Target="https://en.wikipedia.org/wiki/Ocean_acidification" TargetMode="External"/><Relationship Id="rId47" Type="http://schemas.openxmlformats.org/officeDocument/2006/relationships/hyperlink" Target="https://en.wikipedia.org/wiki/Water_scarcity" TargetMode="External"/><Relationship Id="rId63" Type="http://schemas.openxmlformats.org/officeDocument/2006/relationships/hyperlink" Target="https://en.wikipedia.org/wiki/Climate_change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en.wikipedia.org/wiki/Climate_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nvironmental_impact_of_concrete" TargetMode="External"/><Relationship Id="rId29" Type="http://schemas.openxmlformats.org/officeDocument/2006/relationships/hyperlink" Target="https://en.wikipedia.org/wiki/Permafrost" TargetMode="External"/><Relationship Id="rId11" Type="http://schemas.openxmlformats.org/officeDocument/2006/relationships/hyperlink" Target="https://en.wikipedia.org/wiki/Fossil_fuel" TargetMode="External"/><Relationship Id="rId24" Type="http://schemas.openxmlformats.org/officeDocument/2006/relationships/hyperlink" Target="https://en.wikipedia.org/wiki/Desertification" TargetMode="External"/><Relationship Id="rId32" Type="http://schemas.openxmlformats.org/officeDocument/2006/relationships/hyperlink" Target="https://en.wikipedia.org/wiki/Tropical_cyclones_and_climate_change" TargetMode="External"/><Relationship Id="rId37" Type="http://schemas.openxmlformats.org/officeDocument/2006/relationships/hyperlink" Target="https://en.wikipedia.org/wiki/Climate_change_in_the_Arctic" TargetMode="External"/><Relationship Id="rId40" Type="http://schemas.openxmlformats.org/officeDocument/2006/relationships/hyperlink" Target="https://en.wikipedia.org/wiki/Effects_of_climate_change" TargetMode="External"/><Relationship Id="rId45" Type="http://schemas.openxmlformats.org/officeDocument/2006/relationships/hyperlink" Target="https://en.wikipedia.org/wiki/Effects_of_climate_change_on_human_health" TargetMode="External"/><Relationship Id="rId53" Type="http://schemas.openxmlformats.org/officeDocument/2006/relationships/hyperlink" Target="https://en.wikipedia.org/wiki/Climate_change_adaptation" TargetMode="External"/><Relationship Id="rId58" Type="http://schemas.openxmlformats.org/officeDocument/2006/relationships/hyperlink" Target="https://en.wikipedia.org/wiki/Tipping_points_in_the_climate_system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en.wikipedia.org/wiki/Paris_Agreement" TargetMode="External"/><Relationship Id="rId19" Type="http://schemas.openxmlformats.org/officeDocument/2006/relationships/hyperlink" Target="https://en.wikipedia.org/wiki/Carbon_dioxide" TargetMode="External"/><Relationship Id="rId14" Type="http://schemas.openxmlformats.org/officeDocument/2006/relationships/hyperlink" Target="https://en.wikipedia.org/wiki/Deforestation" TargetMode="External"/><Relationship Id="rId22" Type="http://schemas.openxmlformats.org/officeDocument/2006/relationships/hyperlink" Target="https://en.wikipedia.org/wiki/Greenhouse_effect" TargetMode="External"/><Relationship Id="rId27" Type="http://schemas.openxmlformats.org/officeDocument/2006/relationships/hyperlink" Target="https://en.wikipedia.org/wiki/Climate_change" TargetMode="External"/><Relationship Id="rId30" Type="http://schemas.openxmlformats.org/officeDocument/2006/relationships/hyperlink" Target="https://en.wikipedia.org/wiki/Retreat_of_glaciers_since_1850" TargetMode="External"/><Relationship Id="rId35" Type="http://schemas.openxmlformats.org/officeDocument/2006/relationships/hyperlink" Target="https://en.wikipedia.org/wiki/Montane_ecosystems" TargetMode="External"/><Relationship Id="rId43" Type="http://schemas.openxmlformats.org/officeDocument/2006/relationships/hyperlink" Target="https://en.wikipedia.org/wiki/Sea_level_rise" TargetMode="External"/><Relationship Id="rId48" Type="http://schemas.openxmlformats.org/officeDocument/2006/relationships/hyperlink" Target="https://en.wikipedia.org/wiki/Economic_impacts_of_climate_change" TargetMode="External"/><Relationship Id="rId56" Type="http://schemas.openxmlformats.org/officeDocument/2006/relationships/hyperlink" Target="https://en.wikipedia.org/wiki/Climate_justice" TargetMode="External"/><Relationship Id="rId64" Type="http://schemas.openxmlformats.org/officeDocument/2006/relationships/hyperlink" Target="https://en.wikipedia.org/wiki/File:Bobcat_Fire,_Los_Angeles,_San_Gabriel_Mountains.jpg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en.wikipedia.org/wiki/Climate_variability_and_change" TargetMode="External"/><Relationship Id="rId51" Type="http://schemas.openxmlformats.org/officeDocument/2006/relationships/hyperlink" Target="https://en.wikipedia.org/wiki/World_Health_Organiz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limate_change" TargetMode="External"/><Relationship Id="rId17" Type="http://schemas.openxmlformats.org/officeDocument/2006/relationships/hyperlink" Target="https://en.wikipedia.org/wiki/Greenhouse_gas_emissions" TargetMode="External"/><Relationship Id="rId25" Type="http://schemas.openxmlformats.org/officeDocument/2006/relationships/hyperlink" Target="https://en.wikipedia.org/wiki/Heat_wave" TargetMode="External"/><Relationship Id="rId33" Type="http://schemas.openxmlformats.org/officeDocument/2006/relationships/hyperlink" Target="https://en.wikipedia.org/wiki/Extreme_weather" TargetMode="External"/><Relationship Id="rId38" Type="http://schemas.openxmlformats.org/officeDocument/2006/relationships/hyperlink" Target="https://en.wikipedia.org/wiki/Extinction_risk_from_climate_change" TargetMode="External"/><Relationship Id="rId46" Type="http://schemas.openxmlformats.org/officeDocument/2006/relationships/hyperlink" Target="https://en.wikipedia.org/wiki/Effects_of_climate_change_on_agriculture" TargetMode="External"/><Relationship Id="rId59" Type="http://schemas.openxmlformats.org/officeDocument/2006/relationships/hyperlink" Target="https://en.wikipedia.org/wiki/Greenland_ice_sheet" TargetMode="External"/><Relationship Id="rId67" Type="http://schemas.openxmlformats.org/officeDocument/2006/relationships/header" Target="header1.xml"/><Relationship Id="rId20" Type="http://schemas.openxmlformats.org/officeDocument/2006/relationships/hyperlink" Target="https://en.wikipedia.org/wiki/Methane_emissions" TargetMode="External"/><Relationship Id="rId41" Type="http://schemas.openxmlformats.org/officeDocument/2006/relationships/hyperlink" Target="https://en.wikipedia.org/wiki/Ocean_temperature" TargetMode="External"/><Relationship Id="rId54" Type="http://schemas.openxmlformats.org/officeDocument/2006/relationships/hyperlink" Target="https://en.wikipedia.org/wiki/Coastal_protection" TargetMode="External"/><Relationship Id="rId62" Type="http://schemas.openxmlformats.org/officeDocument/2006/relationships/hyperlink" Target="https://en.wikipedia.org/wiki/Climate_chan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Greenhouse_gas_emissions_from_agriculture" TargetMode="External"/><Relationship Id="rId23" Type="http://schemas.openxmlformats.org/officeDocument/2006/relationships/hyperlink" Target="https://en.wikipedia.org/wiki/Earth%27s_Energy_Imbalance" TargetMode="External"/><Relationship Id="rId28" Type="http://schemas.openxmlformats.org/officeDocument/2006/relationships/hyperlink" Target="https://en.wikipedia.org/wiki/Polar_amplification" TargetMode="External"/><Relationship Id="rId36" Type="http://schemas.openxmlformats.org/officeDocument/2006/relationships/hyperlink" Target="https://en.wikipedia.org/wiki/Coral_reef" TargetMode="External"/><Relationship Id="rId49" Type="http://schemas.openxmlformats.org/officeDocument/2006/relationships/hyperlink" Target="https://en.wikipedia.org/wiki/Environmental_migrant" TargetMode="External"/><Relationship Id="rId57" Type="http://schemas.openxmlformats.org/officeDocument/2006/relationships/hyperlink" Target="https://en.wikipedia.org/wiki/Climate_change_vulnerability" TargetMode="External"/><Relationship Id="rId10" Type="http://schemas.openxmlformats.org/officeDocument/2006/relationships/hyperlink" Target="https://en.wikipedia.org/wiki/Scientific_consensus_on_climate_change" TargetMode="External"/><Relationship Id="rId31" Type="http://schemas.openxmlformats.org/officeDocument/2006/relationships/hyperlink" Target="https://en.wikipedia.org/wiki/Climate_change" TargetMode="External"/><Relationship Id="rId44" Type="http://schemas.openxmlformats.org/officeDocument/2006/relationships/hyperlink" Target="https://en.wikipedia.org/wiki/Climate_change" TargetMode="External"/><Relationship Id="rId52" Type="http://schemas.openxmlformats.org/officeDocument/2006/relationships/hyperlink" Target="https://en.wikipedia.org/wiki/Climate_change" TargetMode="External"/><Relationship Id="rId60" Type="http://schemas.openxmlformats.org/officeDocument/2006/relationships/hyperlink" Target="https://en.wikipedia.org/wiki/Climate_change" TargetMode="External"/><Relationship Id="rId6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trumental_temperature_record" TargetMode="External"/><Relationship Id="rId13" Type="http://schemas.openxmlformats.org/officeDocument/2006/relationships/hyperlink" Target="https://en.wikipedia.org/wiki/Climate_change" TargetMode="External"/><Relationship Id="rId18" Type="http://schemas.openxmlformats.org/officeDocument/2006/relationships/hyperlink" Target="https://en.wikipedia.org/wiki/Greenhouse_gas" TargetMode="External"/><Relationship Id="rId39" Type="http://schemas.openxmlformats.org/officeDocument/2006/relationships/hyperlink" Target="https://en.wikipedia.org/wiki/Climate_change" TargetMode="External"/><Relationship Id="rId34" Type="http://schemas.openxmlformats.org/officeDocument/2006/relationships/hyperlink" Target="https://en.wikipedia.org/wiki/Climate_change" TargetMode="External"/><Relationship Id="rId50" Type="http://schemas.openxmlformats.org/officeDocument/2006/relationships/hyperlink" Target="https://en.wikipedia.org/wiki/Climate_change" TargetMode="External"/><Relationship Id="rId55" Type="http://schemas.openxmlformats.org/officeDocument/2006/relationships/hyperlink" Target="https://en.wikipedia.org/wiki/Air_condition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00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0</TotalTime>
  <Pages>2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2022-11-19T05:17:00Z</dcterms:created>
  <dcterms:modified xsi:type="dcterms:W3CDTF">2022-11-19T05:26:00Z</dcterms:modified>
  <cp:contentStatus/>
</cp:coreProperties>
</file>